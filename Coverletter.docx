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91C92" w14:paraId="0C5AF813" w14:textId="77777777">
        <w:tc>
          <w:tcPr>
            <w:tcW w:w="500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thinDiagStripe" w:color="F9F9F9" w:fill="auto"/>
          </w:tcPr>
          <w:p w14:paraId="345718B0" w14:textId="283B2772" w:rsidR="00A91C92" w:rsidRDefault="00271C61" w:rsidP="0062440E">
            <w:sdt>
              <w:sdtPr>
                <w:rPr>
                  <w:rStyle w:val="YourNameChar"/>
                </w:rPr>
                <w:id w:val="22342160"/>
                <w:placeholder>
                  <w:docPart w:val="FB4E823B0578B745B3D492E6245A2C41"/>
                </w:placeholder>
              </w:sdtPr>
              <w:sdtEndPr>
                <w:rPr>
                  <w:rStyle w:val="YourNameChar"/>
                </w:rPr>
              </w:sdtEndPr>
              <w:sdtContent>
                <w:r w:rsidR="005002D1">
                  <w:rPr>
                    <w:rStyle w:val="YourNameChar"/>
                  </w:rPr>
                  <w:t>Ndongo Laye Wane</w:t>
                </w:r>
              </w:sdtContent>
            </w:sdt>
            <w:r w:rsidR="004A57F8">
              <w:br/>
            </w:r>
            <w:sdt>
              <w:sdtPr>
                <w:rPr>
                  <w:rStyle w:val="PlaceholderChar"/>
                  <w:sz w:val="24"/>
                  <w:szCs w:val="24"/>
                </w:rPr>
                <w:id w:val="13960783"/>
                <w:placeholder>
                  <w:docPart w:val="2DEF02970836844E846264FD991081CF"/>
                </w:placeholder>
              </w:sdtPr>
              <w:sdtEndPr>
                <w:rPr>
                  <w:rStyle w:val="PlaceholderChar"/>
                </w:rPr>
              </w:sdtEndPr>
              <w:sdtContent>
                <w:r w:rsidR="005002D1" w:rsidRPr="0062440E">
                  <w:rPr>
                    <w:rStyle w:val="PlaceholderChar"/>
                    <w:sz w:val="24"/>
                    <w:szCs w:val="24"/>
                  </w:rPr>
                  <w:t>4701 Southwestern Blv Apt C6</w:t>
                </w:r>
              </w:sdtContent>
            </w:sdt>
            <w:r w:rsidR="004A57F8" w:rsidRPr="0062440E">
              <w:rPr>
                <w:rStyle w:val="PlaceholderboldChar"/>
                <w:sz w:val="24"/>
                <w:szCs w:val="24"/>
              </w:rPr>
              <w:br/>
            </w:r>
            <w:sdt>
              <w:sdtPr>
                <w:rPr>
                  <w:rStyle w:val="PlaceholderChar"/>
                  <w:sz w:val="24"/>
                  <w:szCs w:val="24"/>
                </w:rPr>
                <w:id w:val="13960785"/>
                <w:placeholder>
                  <w:docPart w:val="C508DC9A053A9F49BA6845DAFEE0054C"/>
                </w:placeholder>
              </w:sdtPr>
              <w:sdtEndPr>
                <w:rPr>
                  <w:rStyle w:val="PlaceholderboldChar"/>
                  <w:b/>
                </w:rPr>
              </w:sdtEndPr>
              <w:sdtContent>
                <w:r w:rsidR="005002D1" w:rsidRPr="0062440E">
                  <w:rPr>
                    <w:rStyle w:val="PlaceholderChar"/>
                    <w:sz w:val="24"/>
                    <w:szCs w:val="24"/>
                  </w:rPr>
                  <w:t>Hamburg NY 14075</w:t>
                </w:r>
              </w:sdtContent>
            </w:sdt>
            <w:r w:rsidR="004A57F8" w:rsidRPr="0062440E">
              <w:rPr>
                <w:rStyle w:val="PlaceholderboldChar"/>
                <w:sz w:val="24"/>
                <w:szCs w:val="24"/>
              </w:rPr>
              <w:br/>
            </w:r>
            <w:sdt>
              <w:sdtPr>
                <w:rPr>
                  <w:rStyle w:val="PlaceholderChar"/>
                  <w:sz w:val="24"/>
                  <w:szCs w:val="24"/>
                </w:rPr>
                <w:id w:val="13960786"/>
                <w:placeholder>
                  <w:docPart w:val="7A5BE16F64D01F4FBF26C86344E70851"/>
                </w:placeholder>
              </w:sdtPr>
              <w:sdtEndPr>
                <w:rPr>
                  <w:rStyle w:val="PlaceholderboldChar"/>
                  <w:b/>
                </w:rPr>
              </w:sdtEndPr>
              <w:sdtContent>
                <w:r w:rsidR="005002D1" w:rsidRPr="0062440E">
                  <w:rPr>
                    <w:rStyle w:val="PlaceholderChar"/>
                    <w:sz w:val="24"/>
                    <w:szCs w:val="24"/>
                  </w:rPr>
                  <w:t>716-533-1161</w:t>
                </w:r>
              </w:sdtContent>
            </w:sdt>
            <w:r w:rsidR="004A57F8" w:rsidRPr="0062440E">
              <w:rPr>
                <w:rStyle w:val="PlaceholderboldChar"/>
                <w:sz w:val="24"/>
                <w:szCs w:val="24"/>
              </w:rPr>
              <w:br/>
            </w:r>
            <w:sdt>
              <w:sdtPr>
                <w:rPr>
                  <w:rStyle w:val="PlaceholderChar"/>
                  <w:sz w:val="24"/>
                  <w:szCs w:val="24"/>
                </w:rPr>
                <w:id w:val="13960787"/>
                <w:placeholder>
                  <w:docPart w:val="97B11E10E9A2FB4EAC1201FF25FFCBB9"/>
                </w:placeholder>
              </w:sdtPr>
              <w:sdtEndPr>
                <w:rPr>
                  <w:rStyle w:val="PlaceholderboldChar"/>
                  <w:b/>
                </w:rPr>
              </w:sdtEndPr>
              <w:sdtContent>
                <w:r w:rsidR="005002D1" w:rsidRPr="0062440E">
                  <w:rPr>
                    <w:rStyle w:val="PlaceholderChar"/>
                    <w:sz w:val="24"/>
                    <w:szCs w:val="24"/>
                  </w:rPr>
                  <w:t>ndongowa@buffalo.edu</w:t>
                </w:r>
              </w:sdtContent>
            </w:sdt>
            <w:r w:rsidR="004A57F8">
              <w:rPr>
                <w:rStyle w:val="PlaceholderboldChar"/>
              </w:rPr>
              <w:br/>
            </w:r>
            <w:sdt>
              <w:sdtPr>
                <w:rPr>
                  <w:rStyle w:val="PlaceholderChar"/>
                </w:rPr>
                <w:id w:val="19881094"/>
                <w:placeholder>
                  <w:docPart w:val="347BC380FF320442A868E8721CADC6C6"/>
                </w:placeholder>
                <w:showingPlcHdr/>
              </w:sdtPr>
              <w:sdtEndPr>
                <w:rPr>
                  <w:rStyle w:val="PlaceholderboldChar"/>
                  <w:b/>
                </w:rPr>
              </w:sdtEndPr>
              <w:sdtContent>
                <w:r w:rsidR="0062440E">
                  <w:rPr>
                    <w:rStyle w:val="ContentBodyChar"/>
                  </w:rPr>
                  <w:t>[Website]</w:t>
                </w:r>
              </w:sdtContent>
            </w:sdt>
          </w:p>
        </w:tc>
      </w:tr>
      <w:tr w:rsidR="005002D1" w14:paraId="23500BF0" w14:textId="77777777">
        <w:tc>
          <w:tcPr>
            <w:tcW w:w="500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thinDiagStripe" w:color="F9F9F9" w:fill="auto"/>
          </w:tcPr>
          <w:p w14:paraId="18EBA61B" w14:textId="77777777" w:rsidR="005002D1" w:rsidRDefault="005002D1" w:rsidP="005002D1">
            <w:pPr>
              <w:rPr>
                <w:rStyle w:val="YourNameChar"/>
              </w:rPr>
            </w:pPr>
          </w:p>
        </w:tc>
      </w:tr>
    </w:tbl>
    <w:p w14:paraId="50E6BD85" w14:textId="77777777" w:rsidR="00A91C92" w:rsidRPr="00377ED3" w:rsidRDefault="00271C61" w:rsidP="00377ED3">
      <w:pPr>
        <w:pStyle w:val="Date"/>
        <w:rPr>
          <w:rStyle w:val="RecipientNameChar"/>
          <w:noProof w:val="0"/>
          <w:color w:val="auto"/>
          <w:sz w:val="22"/>
        </w:rPr>
      </w:pPr>
      <w:sdt>
        <w:sdtPr>
          <w:rPr>
            <w:b w:val="0"/>
            <w:noProof/>
            <w:color w:val="E36C0A" w:themeColor="accent6" w:themeShade="BF"/>
            <w:sz w:val="24"/>
          </w:rPr>
          <w:id w:val="13960624"/>
          <w:placeholder>
            <w:docPart w:val="35862718A50495478320CD7CAFE57DCE"/>
          </w:placeholder>
          <w:date w:fullDate="2015-12-11T00:00:00Z">
            <w:dateFormat w:val="MMMM d, yyyy"/>
            <w:lid w:val="en-US"/>
            <w:storeMappedDataAs w:val="dateTime"/>
            <w:calendar w:val="gregorian"/>
          </w:date>
        </w:sdtPr>
        <w:sdtEndPr>
          <w:rPr>
            <w:b/>
            <w:noProof w:val="0"/>
            <w:color w:val="auto"/>
            <w:sz w:val="22"/>
          </w:rPr>
        </w:sdtEndPr>
        <w:sdtContent>
          <w:r w:rsidR="005002D1">
            <w:rPr>
              <w:b w:val="0"/>
              <w:noProof/>
              <w:color w:val="E36C0A" w:themeColor="accent6" w:themeShade="BF"/>
              <w:sz w:val="24"/>
            </w:rPr>
            <w:t>December 11, 2015</w:t>
          </w:r>
        </w:sdtContent>
      </w:sdt>
    </w:p>
    <w:p w14:paraId="769DC472" w14:textId="67EFA190" w:rsidR="000355CF" w:rsidRDefault="00271C61" w:rsidP="000355CF">
      <w:pPr>
        <w:rPr>
          <w:rStyle w:val="PlaceholderChar"/>
          <w:sz w:val="24"/>
          <w:szCs w:val="24"/>
        </w:rPr>
      </w:pPr>
      <w:sdt>
        <w:sdtPr>
          <w:rPr>
            <w:rStyle w:val="RecipientNameChar"/>
            <w:b w:val="0"/>
            <w:szCs w:val="24"/>
          </w:rPr>
          <w:id w:val="19881071"/>
          <w:placeholder>
            <w:docPart w:val="2AF2DD1EF1712B44B6C485A68DA180E7"/>
          </w:placeholder>
        </w:sdtPr>
        <w:sdtEndPr>
          <w:rPr>
            <w:rStyle w:val="RecipientNameChar"/>
          </w:rPr>
        </w:sdtEndPr>
        <w:sdtContent>
          <w:r w:rsidR="005002D1" w:rsidRPr="000A2CDD">
            <w:rPr>
              <w:rFonts w:ascii="Tahoma" w:hAnsi="Tahoma" w:cs="Tahoma"/>
              <w:sz w:val="24"/>
              <w:szCs w:val="24"/>
            </w:rPr>
            <w:t>Rob Wright</w:t>
          </w:r>
        </w:sdtContent>
      </w:sdt>
      <w:r w:rsidR="004A57F8" w:rsidRPr="000A2CDD">
        <w:rPr>
          <w:sz w:val="24"/>
          <w:szCs w:val="24"/>
        </w:rPr>
        <w:br/>
      </w:r>
      <w:sdt>
        <w:sdtPr>
          <w:rPr>
            <w:rStyle w:val="PlaceholderChar"/>
            <w:sz w:val="24"/>
            <w:szCs w:val="24"/>
          </w:rPr>
          <w:id w:val="19881072"/>
          <w:placeholder>
            <w:docPart w:val="3B83E78D97514C46AFCCECCECBB0EDFF"/>
          </w:placeholder>
        </w:sdtPr>
        <w:sdtEndPr>
          <w:rPr>
            <w:rStyle w:val="PlaceholderboldChar"/>
            <w:b/>
          </w:rPr>
        </w:sdtEndPr>
        <w:sdtContent>
          <w:r w:rsidR="005002D1" w:rsidRPr="000A2CDD">
            <w:rPr>
              <w:rStyle w:val="PlaceholderChar"/>
              <w:sz w:val="24"/>
              <w:szCs w:val="24"/>
            </w:rPr>
            <w:t>Manager</w:t>
          </w:r>
        </w:sdtContent>
      </w:sdt>
      <w:r w:rsidR="004A57F8" w:rsidRPr="000A2CDD">
        <w:rPr>
          <w:color w:val="404040" w:themeColor="text1" w:themeTint="BF"/>
          <w:sz w:val="24"/>
          <w:szCs w:val="24"/>
        </w:rPr>
        <w:br/>
      </w:r>
      <w:sdt>
        <w:sdtPr>
          <w:rPr>
            <w:rStyle w:val="PlaceholderChar"/>
            <w:sz w:val="22"/>
          </w:rPr>
          <w:id w:val="19881073"/>
          <w:placeholder>
            <w:docPart w:val="E7C4CABB1D3F8E4986818C79B2C44A66"/>
          </w:placeholder>
        </w:sdtPr>
        <w:sdtEndPr>
          <w:rPr>
            <w:rStyle w:val="DefaultParagraphFont"/>
            <w:color w:val="auto"/>
          </w:rPr>
        </w:sdtEndPr>
        <w:sdtContent>
          <w:hyperlink r:id="rId10" w:history="1">
            <w:r w:rsidR="000355CF" w:rsidRPr="00A9711F">
              <w:rPr>
                <w:rStyle w:val="Hyperlink"/>
                <w:rFonts w:ascii="Tahoma" w:hAnsi="Tahoma" w:cs="Tahoma"/>
                <w:sz w:val="22"/>
              </w:rPr>
              <w:t>rwright@buffalo.edu</w:t>
            </w:r>
          </w:hyperlink>
        </w:sdtContent>
      </w:sdt>
    </w:p>
    <w:p w14:paraId="669ABD7D" w14:textId="1D862E45" w:rsidR="000355CF" w:rsidRPr="000355CF" w:rsidRDefault="000355CF" w:rsidP="000355CF">
      <w:pPr>
        <w:rPr>
          <w:color w:val="000000" w:themeColor="text1"/>
          <w:sz w:val="24"/>
          <w:szCs w:val="24"/>
        </w:rPr>
      </w:pPr>
      <w:r w:rsidRPr="00DB7A2D">
        <w:rPr>
          <w:rFonts w:ascii="Tahoma" w:hAnsi="Tahoma" w:cs="Tahoma"/>
          <w:sz w:val="22"/>
        </w:rPr>
        <w:t>716-645-5331</w:t>
      </w:r>
    </w:p>
    <w:p w14:paraId="3F016E29" w14:textId="4A506FF4" w:rsidR="00A91C92" w:rsidRPr="000A2CDD" w:rsidRDefault="00A91C92" w:rsidP="005002D1">
      <w:pPr>
        <w:rPr>
          <w:color w:val="000000" w:themeColor="text1"/>
          <w:sz w:val="24"/>
          <w:szCs w:val="24"/>
        </w:rPr>
      </w:pPr>
      <w:bookmarkStart w:id="0" w:name="_GoBack"/>
      <w:bookmarkEnd w:id="0"/>
    </w:p>
    <w:p w14:paraId="34EBE261" w14:textId="77777777" w:rsidR="00A91C92" w:rsidRPr="000A2CDD" w:rsidRDefault="004A57F8">
      <w:pPr>
        <w:spacing w:before="360"/>
        <w:rPr>
          <w:color w:val="404040" w:themeColor="text1" w:themeTint="BF"/>
          <w:sz w:val="24"/>
          <w:szCs w:val="24"/>
        </w:rPr>
      </w:pPr>
      <w:r w:rsidRPr="000A2CDD">
        <w:rPr>
          <w:sz w:val="24"/>
          <w:szCs w:val="24"/>
        </w:rPr>
        <w:t xml:space="preserve">Dear </w:t>
      </w:r>
      <w:sdt>
        <w:sdtPr>
          <w:rPr>
            <w:rStyle w:val="PlaceholderboldChar"/>
            <w:b w:val="0"/>
            <w:sz w:val="24"/>
            <w:szCs w:val="24"/>
          </w:rPr>
          <w:id w:val="19881077"/>
          <w:placeholder>
            <w:docPart w:val="2E577B3B60E5CB42BDE2607FC6FB92A4"/>
          </w:placeholder>
        </w:sdtPr>
        <w:sdtEndPr>
          <w:rPr>
            <w:rStyle w:val="PlaceholderboldChar"/>
          </w:rPr>
        </w:sdtEndPr>
        <w:sdtContent>
          <w:r w:rsidR="005002D1" w:rsidRPr="000A2CDD">
            <w:rPr>
              <w:rStyle w:val="PlaceholderboldChar"/>
              <w:b w:val="0"/>
              <w:sz w:val="24"/>
              <w:szCs w:val="24"/>
            </w:rPr>
            <w:t>Rob Wright</w:t>
          </w:r>
        </w:sdtContent>
      </w:sdt>
      <w:r w:rsidRPr="000A2CDD">
        <w:rPr>
          <w:sz w:val="24"/>
          <w:szCs w:val="24"/>
        </w:rPr>
        <w:t>:</w:t>
      </w:r>
    </w:p>
    <w:p w14:paraId="585861A7" w14:textId="63E2388B" w:rsidR="00A91C92" w:rsidRPr="000A2CDD" w:rsidRDefault="003D451B">
      <w:pPr>
        <w:rPr>
          <w:rStyle w:val="PlaceholderboldChar"/>
          <w:b w:val="0"/>
          <w:sz w:val="24"/>
          <w:szCs w:val="24"/>
        </w:rPr>
      </w:pPr>
      <w:r w:rsidRPr="000A2CDD">
        <w:rPr>
          <w:rStyle w:val="PlaceholderboldChar"/>
          <w:b w:val="0"/>
          <w:sz w:val="24"/>
          <w:szCs w:val="24"/>
        </w:rPr>
        <w:t xml:space="preserve">This letter is to express my interest </w:t>
      </w:r>
      <w:r w:rsidR="0062440E">
        <w:rPr>
          <w:rStyle w:val="PlaceholderboldChar"/>
          <w:b w:val="0"/>
          <w:sz w:val="24"/>
          <w:szCs w:val="24"/>
        </w:rPr>
        <w:t xml:space="preserve">in your posting on ubjobs.buffalo.edu </w:t>
      </w:r>
      <w:r w:rsidR="00DB7A2D">
        <w:rPr>
          <w:rStyle w:val="PlaceholderboldChar"/>
          <w:b w:val="0"/>
          <w:sz w:val="24"/>
          <w:szCs w:val="24"/>
        </w:rPr>
        <w:t>for Lead Programmer-Analyst: Application Developer</w:t>
      </w:r>
    </w:p>
    <w:p w14:paraId="6553ACCC" w14:textId="2C7796B0" w:rsidR="003D451B" w:rsidRPr="000A2CDD" w:rsidRDefault="003D451B">
      <w:pPr>
        <w:rPr>
          <w:sz w:val="24"/>
          <w:szCs w:val="24"/>
        </w:rPr>
      </w:pPr>
      <w:r w:rsidRPr="000A2CDD">
        <w:rPr>
          <w:rStyle w:val="PlaceholderboldChar"/>
          <w:b w:val="0"/>
          <w:sz w:val="24"/>
          <w:szCs w:val="24"/>
        </w:rPr>
        <w:t xml:space="preserve">With a Bachelor’s Degree in Computer Science </w:t>
      </w:r>
      <w:r w:rsidR="000A2CDD" w:rsidRPr="000A2CDD">
        <w:rPr>
          <w:rStyle w:val="PlaceholderboldChar"/>
          <w:b w:val="0"/>
          <w:sz w:val="24"/>
          <w:szCs w:val="24"/>
        </w:rPr>
        <w:t>Engineering, Bachelor’s</w:t>
      </w:r>
      <w:r w:rsidRPr="000A2CDD">
        <w:rPr>
          <w:rStyle w:val="PlaceholderboldChar"/>
          <w:b w:val="0"/>
          <w:sz w:val="24"/>
          <w:szCs w:val="24"/>
        </w:rPr>
        <w:t xml:space="preserve"> Degree in </w:t>
      </w:r>
      <w:r w:rsidR="0062440E" w:rsidRPr="000A2CDD">
        <w:rPr>
          <w:rStyle w:val="PlaceholderboldChar"/>
          <w:b w:val="0"/>
          <w:sz w:val="24"/>
          <w:szCs w:val="24"/>
        </w:rPr>
        <w:t xml:space="preserve">Mathematics, </w:t>
      </w:r>
      <w:r w:rsidR="0062440E">
        <w:rPr>
          <w:rStyle w:val="PlaceholderboldChar"/>
          <w:b w:val="0"/>
          <w:sz w:val="24"/>
          <w:szCs w:val="24"/>
        </w:rPr>
        <w:t>Oracle</w:t>
      </w:r>
      <w:r w:rsidR="000A2CDD">
        <w:rPr>
          <w:rStyle w:val="PlaceholderboldChar"/>
          <w:b w:val="0"/>
          <w:sz w:val="24"/>
          <w:szCs w:val="24"/>
        </w:rPr>
        <w:t xml:space="preserve"> Certified Associate Java SE 7 Programmer </w:t>
      </w:r>
      <w:r w:rsidRPr="000A2CDD">
        <w:rPr>
          <w:rStyle w:val="PlaceholderboldChar"/>
          <w:b w:val="0"/>
          <w:sz w:val="24"/>
          <w:szCs w:val="24"/>
        </w:rPr>
        <w:t>and, hands on experience using Java to create and implement Software Application, I am confident I will be an asset to your team.</w:t>
      </w:r>
    </w:p>
    <w:p w14:paraId="51A72945" w14:textId="09C7906F" w:rsidR="00A91C92" w:rsidRPr="000A2CDD" w:rsidRDefault="003D451B">
      <w:pPr>
        <w:rPr>
          <w:sz w:val="24"/>
          <w:szCs w:val="24"/>
        </w:rPr>
      </w:pPr>
      <w:r w:rsidRPr="000A2CDD">
        <w:rPr>
          <w:sz w:val="24"/>
          <w:szCs w:val="24"/>
        </w:rPr>
        <w:t>I enjoy being challenged and working on projects that requir</w:t>
      </w:r>
      <w:r w:rsidR="000A2CDD" w:rsidRPr="000A2CDD">
        <w:rPr>
          <w:sz w:val="24"/>
          <w:szCs w:val="24"/>
        </w:rPr>
        <w:t>ed me to work outside my comfort and knowledge set, as continuing to learn new languages and development techniques are important to me and the</w:t>
      </w:r>
      <w:r w:rsidR="0062440E">
        <w:rPr>
          <w:sz w:val="24"/>
          <w:szCs w:val="24"/>
        </w:rPr>
        <w:t xml:space="preserve"> success of your organization. </w:t>
      </w:r>
    </w:p>
    <w:p w14:paraId="14E72199" w14:textId="3DCFE57E" w:rsidR="00A91C92" w:rsidRPr="000A2CDD" w:rsidRDefault="0062440E">
      <w:pPr>
        <w:rPr>
          <w:sz w:val="24"/>
          <w:szCs w:val="24"/>
        </w:rPr>
      </w:pPr>
      <w:r>
        <w:rPr>
          <w:sz w:val="24"/>
          <w:szCs w:val="24"/>
        </w:rPr>
        <w:t>I’ve attached a copy of my resume that details my experience. If you have questions, I can be reached early morning or after 3p</w:t>
      </w:r>
      <w:r w:rsidR="004A57F8" w:rsidRPr="000A2CDD">
        <w:rPr>
          <w:sz w:val="24"/>
          <w:szCs w:val="24"/>
        </w:rPr>
        <w:t xml:space="preserve"> at </w:t>
      </w:r>
      <w:sdt>
        <w:sdtPr>
          <w:rPr>
            <w:rStyle w:val="PlaceholderboldChar"/>
            <w:b w:val="0"/>
            <w:sz w:val="24"/>
            <w:szCs w:val="24"/>
          </w:rPr>
          <w:id w:val="19881085"/>
          <w:placeholder>
            <w:docPart w:val="6AB3DDABBE5CE146AAD710372CD66F7D"/>
          </w:placeholder>
        </w:sdtPr>
        <w:sdtEndPr>
          <w:rPr>
            <w:rStyle w:val="PlaceholderboldChar"/>
          </w:rPr>
        </w:sdtEndPr>
        <w:sdtContent>
          <w:r w:rsidR="005002D1" w:rsidRPr="000A2CDD">
            <w:rPr>
              <w:rStyle w:val="PlaceholderboldChar"/>
              <w:b w:val="0"/>
              <w:sz w:val="24"/>
              <w:szCs w:val="24"/>
            </w:rPr>
            <w:t>716-533-1161</w:t>
          </w:r>
        </w:sdtContent>
      </w:sdt>
      <w:r>
        <w:rPr>
          <w:sz w:val="24"/>
          <w:szCs w:val="24"/>
        </w:rPr>
        <w:t>. I look forward to speaking with you</w:t>
      </w:r>
      <w:r w:rsidR="004A57F8" w:rsidRPr="000A2CDD">
        <w:rPr>
          <w:sz w:val="24"/>
          <w:szCs w:val="24"/>
        </w:rPr>
        <w:t xml:space="preserve"> to further discuss employment opportunities with</w:t>
      </w:r>
      <w:r w:rsidR="00B047C3" w:rsidRPr="000A2CDD">
        <w:rPr>
          <w:sz w:val="24"/>
          <w:szCs w:val="24"/>
        </w:rPr>
        <w:t xml:space="preserve"> the </w:t>
      </w:r>
      <w:r w:rsidR="004A57F8" w:rsidRPr="000A2CDD">
        <w:rPr>
          <w:sz w:val="24"/>
          <w:szCs w:val="24"/>
        </w:rPr>
        <w:t xml:space="preserve"> </w:t>
      </w:r>
      <w:sdt>
        <w:sdtPr>
          <w:rPr>
            <w:rStyle w:val="PlaceholderboldChar"/>
            <w:b w:val="0"/>
            <w:sz w:val="24"/>
            <w:szCs w:val="24"/>
          </w:rPr>
          <w:id w:val="19881086"/>
          <w:placeholder>
            <w:docPart w:val="2476ECE21117044A887B8792365001A9"/>
          </w:placeholder>
        </w:sdtPr>
        <w:sdtEndPr>
          <w:rPr>
            <w:rStyle w:val="PlaceholderboldChar"/>
          </w:rPr>
        </w:sdtEndPr>
        <w:sdtContent>
          <w:r w:rsidR="00B047C3" w:rsidRPr="000A2CDD">
            <w:rPr>
              <w:rStyle w:val="PlaceholderboldChar"/>
              <w:b w:val="0"/>
              <w:sz w:val="24"/>
              <w:szCs w:val="24"/>
            </w:rPr>
            <w:t xml:space="preserve">State </w:t>
          </w:r>
        </w:sdtContent>
      </w:sdt>
      <w:r w:rsidR="004A57F8" w:rsidRPr="000A2CDD">
        <w:rPr>
          <w:sz w:val="24"/>
          <w:szCs w:val="24"/>
        </w:rPr>
        <w:t>.</w:t>
      </w:r>
    </w:p>
    <w:p w14:paraId="15072F0B" w14:textId="77777777" w:rsidR="0062440E" w:rsidRDefault="004A57F8" w:rsidP="0062440E">
      <w:pPr>
        <w:spacing w:after="720"/>
        <w:rPr>
          <w:sz w:val="24"/>
          <w:szCs w:val="24"/>
        </w:rPr>
      </w:pPr>
      <w:r w:rsidRPr="000A2CDD">
        <w:rPr>
          <w:sz w:val="24"/>
          <w:szCs w:val="24"/>
        </w:rPr>
        <w:t xml:space="preserve">Sincerely, </w:t>
      </w:r>
    </w:p>
    <w:p w14:paraId="6D718EF9" w14:textId="74D34DBE" w:rsidR="00A91C92" w:rsidRPr="000A2CDD" w:rsidRDefault="0062440E" w:rsidP="0062440E">
      <w:pPr>
        <w:spacing w:after="720"/>
        <w:rPr>
          <w:sz w:val="24"/>
          <w:szCs w:val="24"/>
        </w:rPr>
      </w:pPr>
      <w:r>
        <w:rPr>
          <w:sz w:val="24"/>
          <w:szCs w:val="24"/>
        </w:rPr>
        <w:t>Ndongo Laye</w:t>
      </w:r>
      <w:r w:rsidR="004A57F8" w:rsidRPr="000A2CDD">
        <w:rPr>
          <w:rStyle w:val="PlaceholderboldChar"/>
          <w:b w:val="0"/>
          <w:sz w:val="24"/>
          <w:szCs w:val="24"/>
        </w:rPr>
        <w:br/>
      </w:r>
    </w:p>
    <w:sectPr w:rsidR="00A91C92" w:rsidRPr="000A2CDD" w:rsidSect="00A91C92">
      <w:pgSz w:w="12240" w:h="15840" w:code="1"/>
      <w:pgMar w:top="1440" w:right="1440" w:bottom="1440" w:left="144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80591" w14:textId="77777777" w:rsidR="00271C61" w:rsidRDefault="00271C61">
      <w:pPr>
        <w:spacing w:after="0" w:line="240" w:lineRule="auto"/>
      </w:pPr>
      <w:r>
        <w:separator/>
      </w:r>
    </w:p>
  </w:endnote>
  <w:endnote w:type="continuationSeparator" w:id="0">
    <w:p w14:paraId="71D417B3" w14:textId="77777777" w:rsidR="00271C61" w:rsidRDefault="0027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B6F85" w14:textId="77777777" w:rsidR="00271C61" w:rsidRDefault="00271C61">
      <w:pPr>
        <w:spacing w:after="0" w:line="240" w:lineRule="auto"/>
      </w:pPr>
      <w:r>
        <w:separator/>
      </w:r>
    </w:p>
  </w:footnote>
  <w:footnote w:type="continuationSeparator" w:id="0">
    <w:p w14:paraId="793B17A6" w14:textId="77777777" w:rsidR="00271C61" w:rsidRDefault="00271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AAAF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DE0C8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C749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888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DB656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8667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7622F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50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D42B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EEC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3C65C54"/>
    <w:multiLevelType w:val="hybridMultilevel"/>
    <w:tmpl w:val="874AA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2D1"/>
    <w:rsid w:val="000355CF"/>
    <w:rsid w:val="000A2CDD"/>
    <w:rsid w:val="00100DD7"/>
    <w:rsid w:val="00271C61"/>
    <w:rsid w:val="00354417"/>
    <w:rsid w:val="00377ED3"/>
    <w:rsid w:val="003D451B"/>
    <w:rsid w:val="004A57F8"/>
    <w:rsid w:val="004F1921"/>
    <w:rsid w:val="005002D1"/>
    <w:rsid w:val="0062440E"/>
    <w:rsid w:val="00A91C92"/>
    <w:rsid w:val="00B047C3"/>
    <w:rsid w:val="00DB7A2D"/>
    <w:rsid w:val="00F7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5E6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77ED3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1C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91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C92"/>
  </w:style>
  <w:style w:type="paragraph" w:styleId="Footer">
    <w:name w:val="footer"/>
    <w:basedOn w:val="Normal"/>
    <w:link w:val="FooterChar"/>
    <w:uiPriority w:val="99"/>
    <w:unhideWhenUsed/>
    <w:rsid w:val="00A91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C92"/>
  </w:style>
  <w:style w:type="paragraph" w:customStyle="1" w:styleId="YourName">
    <w:name w:val="Your Name"/>
    <w:basedOn w:val="Normal"/>
    <w:link w:val="YourNameChar"/>
    <w:qFormat/>
    <w:rsid w:val="00A91C92"/>
    <w:pPr>
      <w:spacing w:after="24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A91C92"/>
    <w:rPr>
      <w:color w:val="808080"/>
    </w:rPr>
  </w:style>
  <w:style w:type="character" w:customStyle="1" w:styleId="YourNameChar">
    <w:name w:val="Your Name Char"/>
    <w:basedOn w:val="DefaultParagraphFont"/>
    <w:link w:val="YourName"/>
    <w:rsid w:val="00A91C92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C92"/>
    <w:rPr>
      <w:rFonts w:ascii="Tahoma" w:hAnsi="Tahoma" w:cs="Tahoma"/>
      <w:sz w:val="16"/>
      <w:szCs w:val="16"/>
    </w:rPr>
  </w:style>
  <w:style w:type="paragraph" w:customStyle="1" w:styleId="RecipientName">
    <w:name w:val="Recipient Name"/>
    <w:basedOn w:val="Normal"/>
    <w:link w:val="RecipientNameChar"/>
    <w:qFormat/>
    <w:rsid w:val="00377ED3"/>
    <w:pPr>
      <w:spacing w:after="0" w:line="240" w:lineRule="auto"/>
    </w:pPr>
    <w:rPr>
      <w:b/>
      <w:noProof/>
      <w:color w:val="E36C0A" w:themeColor="accent6" w:themeShade="BF"/>
      <w:sz w:val="24"/>
    </w:rPr>
  </w:style>
  <w:style w:type="character" w:customStyle="1" w:styleId="RecipientNameChar">
    <w:name w:val="Recipient Name Char"/>
    <w:basedOn w:val="DefaultParagraphFont"/>
    <w:link w:val="RecipientName"/>
    <w:rsid w:val="00377ED3"/>
    <w:rPr>
      <w:b/>
      <w:noProof/>
      <w:color w:val="E36C0A" w:themeColor="accent6" w:themeShade="BF"/>
      <w:sz w:val="24"/>
    </w:rPr>
  </w:style>
  <w:style w:type="paragraph" w:customStyle="1" w:styleId="Placeholder">
    <w:name w:val="Placeholder"/>
    <w:basedOn w:val="Normal"/>
    <w:link w:val="PlaceholderChar"/>
    <w:qFormat/>
    <w:rsid w:val="00A91C92"/>
    <w:pPr>
      <w:spacing w:after="0" w:line="240" w:lineRule="auto"/>
    </w:pPr>
    <w:rPr>
      <w:color w:val="000000" w:themeColor="text1"/>
      <w:sz w:val="22"/>
    </w:rPr>
  </w:style>
  <w:style w:type="paragraph" w:customStyle="1" w:styleId="Placeholderbold">
    <w:name w:val="Placeholder bold"/>
    <w:basedOn w:val="Normal"/>
    <w:link w:val="PlaceholderboldChar"/>
    <w:qFormat/>
    <w:rsid w:val="00A91C92"/>
    <w:pPr>
      <w:spacing w:after="0" w:line="360" w:lineRule="auto"/>
    </w:pPr>
    <w:rPr>
      <w:b/>
      <w:color w:val="000000" w:themeColor="text1"/>
      <w:sz w:val="22"/>
    </w:rPr>
  </w:style>
  <w:style w:type="character" w:customStyle="1" w:styleId="PlaceholderChar">
    <w:name w:val="Placeholder Char"/>
    <w:basedOn w:val="DefaultParagraphFont"/>
    <w:link w:val="Placeholder"/>
    <w:rsid w:val="00A91C92"/>
    <w:rPr>
      <w:color w:val="000000" w:themeColor="text1"/>
    </w:rPr>
  </w:style>
  <w:style w:type="character" w:customStyle="1" w:styleId="PlaceholderboldChar">
    <w:name w:val="Placeholder bold Char"/>
    <w:basedOn w:val="DefaultParagraphFont"/>
    <w:link w:val="Placeholderbold"/>
    <w:rsid w:val="00A91C92"/>
    <w:rPr>
      <w:b/>
      <w:color w:val="000000" w:themeColor="text1"/>
    </w:rPr>
  </w:style>
  <w:style w:type="paragraph" w:styleId="Signature">
    <w:name w:val="Signature"/>
    <w:basedOn w:val="Normal"/>
    <w:link w:val="SignatureChar"/>
    <w:uiPriority w:val="99"/>
    <w:unhideWhenUsed/>
    <w:rsid w:val="00377ED3"/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377ED3"/>
    <w:rPr>
      <w:b/>
      <w:sz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377ED3"/>
    <w:pPr>
      <w:spacing w:before="360" w:after="360" w:line="240" w:lineRule="auto"/>
    </w:pPr>
    <w:rPr>
      <w:b/>
      <w:sz w:val="22"/>
    </w:rPr>
  </w:style>
  <w:style w:type="character" w:customStyle="1" w:styleId="DateChar">
    <w:name w:val="Date Char"/>
    <w:basedOn w:val="DefaultParagraphFont"/>
    <w:link w:val="Date"/>
    <w:uiPriority w:val="99"/>
    <w:rsid w:val="00377ED3"/>
    <w:rPr>
      <w:b/>
    </w:rPr>
  </w:style>
  <w:style w:type="paragraph" w:customStyle="1" w:styleId="ContentBody">
    <w:name w:val="Content Body"/>
    <w:basedOn w:val="Normal"/>
    <w:link w:val="ContentBodyChar"/>
    <w:qFormat/>
    <w:rsid w:val="005002D1"/>
    <w:pPr>
      <w:spacing w:after="0" w:line="240" w:lineRule="auto"/>
    </w:pPr>
    <w:rPr>
      <w:color w:val="000000" w:themeColor="text1"/>
      <w:sz w:val="22"/>
    </w:rPr>
  </w:style>
  <w:style w:type="character" w:customStyle="1" w:styleId="ContentBodyChar">
    <w:name w:val="Content Body Char"/>
    <w:basedOn w:val="DefaultParagraphFont"/>
    <w:link w:val="ContentBody"/>
    <w:rsid w:val="005002D1"/>
    <w:rPr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0355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rwright@buffalo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dongoLahi/Library/Containers/com.microsoft.Word/Data/Library/Caches/TM10378274/Cover%20letter%20for%20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B4E823B0578B745B3D492E6245A2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6F63E-F6BE-F242-9E2C-B0A281D5FBFA}"/>
      </w:docPartPr>
      <w:docPartBody>
        <w:p w:rsidR="00C279B2" w:rsidRDefault="00F63445">
          <w:pPr>
            <w:pStyle w:val="FB4E823B0578B745B3D492E6245A2C41"/>
          </w:pPr>
          <w:r>
            <w:rPr>
              <w:rStyle w:val="YourNameChar"/>
            </w:rPr>
            <w:t>[Your Name]</w:t>
          </w:r>
        </w:p>
      </w:docPartBody>
    </w:docPart>
    <w:docPart>
      <w:docPartPr>
        <w:name w:val="2DEF02970836844E846264FD99108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FDEFF-501C-0C48-869A-EBBD2435BC77}"/>
      </w:docPartPr>
      <w:docPartBody>
        <w:p w:rsidR="00C279B2" w:rsidRDefault="00F63445">
          <w:pPr>
            <w:pStyle w:val="2DEF02970836844E846264FD991081CF"/>
          </w:pPr>
          <w:r>
            <w:rPr>
              <w:rStyle w:val="ContentBodyChar"/>
            </w:rPr>
            <w:t>[Street Address]</w:t>
          </w:r>
        </w:p>
      </w:docPartBody>
    </w:docPart>
    <w:docPart>
      <w:docPartPr>
        <w:name w:val="C508DC9A053A9F49BA6845DAFEE00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FAC24-9648-3843-8BFB-6395D9A2DE0B}"/>
      </w:docPartPr>
      <w:docPartBody>
        <w:p w:rsidR="00C279B2" w:rsidRDefault="00F63445">
          <w:pPr>
            <w:pStyle w:val="C508DC9A053A9F49BA6845DAFEE0054C"/>
          </w:pPr>
          <w:r>
            <w:rPr>
              <w:rStyle w:val="ContentBodyChar"/>
            </w:rPr>
            <w:t>[City, ST ZIP Code]</w:t>
          </w:r>
        </w:p>
      </w:docPartBody>
    </w:docPart>
    <w:docPart>
      <w:docPartPr>
        <w:name w:val="7A5BE16F64D01F4FBF26C86344E70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3F19C-B760-D945-98EA-47EB956F45A9}"/>
      </w:docPartPr>
      <w:docPartBody>
        <w:p w:rsidR="00C279B2" w:rsidRDefault="00F63445">
          <w:pPr>
            <w:pStyle w:val="7A5BE16F64D01F4FBF26C86344E70851"/>
          </w:pPr>
          <w:r>
            <w:rPr>
              <w:rStyle w:val="ContentBodyChar"/>
            </w:rPr>
            <w:t>[Phone]</w:t>
          </w:r>
        </w:p>
      </w:docPartBody>
    </w:docPart>
    <w:docPart>
      <w:docPartPr>
        <w:name w:val="97B11E10E9A2FB4EAC1201FF25FFC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AA335-A86A-E24B-A9D0-C191727DC017}"/>
      </w:docPartPr>
      <w:docPartBody>
        <w:p w:rsidR="00C279B2" w:rsidRDefault="00F63445">
          <w:pPr>
            <w:pStyle w:val="97B11E10E9A2FB4EAC1201FF25FFCBB9"/>
          </w:pPr>
          <w:r>
            <w:rPr>
              <w:rStyle w:val="ContentBodyChar"/>
            </w:rPr>
            <w:t>[E-Mail]</w:t>
          </w:r>
        </w:p>
      </w:docPartBody>
    </w:docPart>
    <w:docPart>
      <w:docPartPr>
        <w:name w:val="347BC380FF320442A868E8721CADC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577D6-11BD-7845-A8D0-143AB330AD5A}"/>
      </w:docPartPr>
      <w:docPartBody>
        <w:p w:rsidR="00C279B2" w:rsidRDefault="00F63445">
          <w:pPr>
            <w:pStyle w:val="347BC380FF320442A868E8721CADC6C6"/>
          </w:pPr>
          <w:r>
            <w:rPr>
              <w:rStyle w:val="ContentBodyChar"/>
            </w:rPr>
            <w:t>[Website]</w:t>
          </w:r>
        </w:p>
      </w:docPartBody>
    </w:docPart>
    <w:docPart>
      <w:docPartPr>
        <w:name w:val="35862718A50495478320CD7CAFE57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A156F-BBDF-5E4E-BF1D-E7C72D9F8FDA}"/>
      </w:docPartPr>
      <w:docPartBody>
        <w:p w:rsidR="00C279B2" w:rsidRDefault="00F63445">
          <w:pPr>
            <w:pStyle w:val="35862718A50495478320CD7CAFE57DCE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2AF2DD1EF1712B44B6C485A68DA18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7E531-3FC7-4F46-BE10-FAC9BD753AAC}"/>
      </w:docPartPr>
      <w:docPartBody>
        <w:p w:rsidR="00C279B2" w:rsidRDefault="00F63445">
          <w:pPr>
            <w:pStyle w:val="2AF2DD1EF1712B44B6C485A68DA180E7"/>
          </w:pPr>
          <w:r>
            <w:rPr>
              <w:rStyle w:val="RecipientNameChar"/>
            </w:rPr>
            <w:t>[Recipient Name]</w:t>
          </w:r>
        </w:p>
      </w:docPartBody>
    </w:docPart>
    <w:docPart>
      <w:docPartPr>
        <w:name w:val="3B83E78D97514C46AFCCECCECBB0E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D96A1-B7FF-9A4B-861A-5BDFA97BF4AC}"/>
      </w:docPartPr>
      <w:docPartBody>
        <w:p w:rsidR="00C279B2" w:rsidRDefault="00F63445">
          <w:pPr>
            <w:pStyle w:val="3B83E78D97514C46AFCCECCECBB0EDFF"/>
          </w:pPr>
          <w:r>
            <w:rPr>
              <w:rStyle w:val="ContentBodyChar"/>
            </w:rPr>
            <w:t>[Title]</w:t>
          </w:r>
        </w:p>
      </w:docPartBody>
    </w:docPart>
    <w:docPart>
      <w:docPartPr>
        <w:name w:val="E7C4CABB1D3F8E4986818C79B2C44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1B32D-B4A4-234C-92B6-F2B6A7A4B0FC}"/>
      </w:docPartPr>
      <w:docPartBody>
        <w:p w:rsidR="00C279B2" w:rsidRDefault="00F63445">
          <w:pPr>
            <w:pStyle w:val="E7C4CABB1D3F8E4986818C79B2C44A66"/>
          </w:pPr>
          <w:r>
            <w:rPr>
              <w:rStyle w:val="ContentBodyChar"/>
            </w:rPr>
            <w:t>[Company Name]</w:t>
          </w:r>
        </w:p>
      </w:docPartBody>
    </w:docPart>
    <w:docPart>
      <w:docPartPr>
        <w:name w:val="2E577B3B60E5CB42BDE2607FC6FB9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E3EF0-700C-AB46-AD65-B27F31C17565}"/>
      </w:docPartPr>
      <w:docPartBody>
        <w:p w:rsidR="00C279B2" w:rsidRDefault="00F63445">
          <w:pPr>
            <w:pStyle w:val="2E577B3B60E5CB42BDE2607FC6FB92A4"/>
          </w:pPr>
          <w:r>
            <w:rPr>
              <w:rStyle w:val="ContentBodyBoldChar"/>
            </w:rPr>
            <w:t>[Recipient Name]</w:t>
          </w:r>
        </w:p>
      </w:docPartBody>
    </w:docPart>
    <w:docPart>
      <w:docPartPr>
        <w:name w:val="6AB3DDABBE5CE146AAD710372CD66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A5B36-7F03-C346-9862-1DD44E24E5F0}"/>
      </w:docPartPr>
      <w:docPartBody>
        <w:p w:rsidR="00C279B2" w:rsidRDefault="00F63445">
          <w:pPr>
            <w:pStyle w:val="6AB3DDABBE5CE146AAD710372CD66F7D"/>
          </w:pPr>
          <w:r>
            <w:rPr>
              <w:rStyle w:val="ContentBodyBoldChar"/>
            </w:rPr>
            <w:t>[phone number]</w:t>
          </w:r>
        </w:p>
      </w:docPartBody>
    </w:docPart>
    <w:docPart>
      <w:docPartPr>
        <w:name w:val="2476ECE21117044A887B879236500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7B95B-58C7-6C45-9436-C8F3CAB8DFF1}"/>
      </w:docPartPr>
      <w:docPartBody>
        <w:p w:rsidR="00C279B2" w:rsidRDefault="00F63445">
          <w:pPr>
            <w:pStyle w:val="2476ECE21117044A887B8792365001A9"/>
          </w:pPr>
          <w:r>
            <w:rPr>
              <w:rStyle w:val="ContentBodyBoldChar"/>
            </w:rP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45"/>
    <w:rsid w:val="00475E75"/>
    <w:rsid w:val="009D7F70"/>
    <w:rsid w:val="00C279B2"/>
    <w:rsid w:val="00F6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ourName">
    <w:name w:val="Your Name"/>
    <w:basedOn w:val="Normal"/>
    <w:link w:val="YourNameChar"/>
    <w:qFormat/>
    <w:pPr>
      <w:spacing w:after="240"/>
    </w:pPr>
    <w:rPr>
      <w:rFonts w:eastAsiaTheme="minorHAnsi"/>
      <w:b/>
      <w:color w:val="2F5496" w:themeColor="accent5" w:themeShade="BF"/>
      <w:sz w:val="32"/>
      <w:szCs w:val="22"/>
    </w:rPr>
  </w:style>
  <w:style w:type="character" w:customStyle="1" w:styleId="YourNameChar">
    <w:name w:val="Your Name Char"/>
    <w:basedOn w:val="DefaultParagraphFont"/>
    <w:link w:val="YourName"/>
    <w:rPr>
      <w:rFonts w:eastAsiaTheme="minorHAnsi"/>
      <w:b/>
      <w:color w:val="2F5496" w:themeColor="accent5" w:themeShade="BF"/>
      <w:sz w:val="32"/>
      <w:szCs w:val="22"/>
    </w:rPr>
  </w:style>
  <w:style w:type="paragraph" w:customStyle="1" w:styleId="FB4E823B0578B745B3D492E6245A2C41">
    <w:name w:val="FB4E823B0578B745B3D492E6245A2C41"/>
  </w:style>
  <w:style w:type="paragraph" w:customStyle="1" w:styleId="ContentBody">
    <w:name w:val="Content Body"/>
    <w:basedOn w:val="Normal"/>
    <w:link w:val="ContentBodyChar"/>
    <w:qFormat/>
    <w:rPr>
      <w:rFonts w:eastAsiaTheme="minorHAnsi"/>
      <w:color w:val="000000" w:themeColor="text1"/>
      <w:sz w:val="22"/>
      <w:szCs w:val="22"/>
    </w:rPr>
  </w:style>
  <w:style w:type="character" w:customStyle="1" w:styleId="ContentBodyChar">
    <w:name w:val="Content Body Char"/>
    <w:basedOn w:val="DefaultParagraphFont"/>
    <w:link w:val="ContentBody"/>
    <w:rPr>
      <w:rFonts w:eastAsiaTheme="minorHAnsi"/>
      <w:color w:val="000000" w:themeColor="text1"/>
      <w:sz w:val="22"/>
      <w:szCs w:val="22"/>
    </w:rPr>
  </w:style>
  <w:style w:type="paragraph" w:customStyle="1" w:styleId="2DEF02970836844E846264FD991081CF">
    <w:name w:val="2DEF02970836844E846264FD991081CF"/>
  </w:style>
  <w:style w:type="paragraph" w:customStyle="1" w:styleId="87FC93C56749AC4F8B4C5004417B9F77">
    <w:name w:val="87FC93C56749AC4F8B4C5004417B9F77"/>
  </w:style>
  <w:style w:type="paragraph" w:customStyle="1" w:styleId="C508DC9A053A9F49BA6845DAFEE0054C">
    <w:name w:val="C508DC9A053A9F49BA6845DAFEE0054C"/>
  </w:style>
  <w:style w:type="paragraph" w:customStyle="1" w:styleId="7A5BE16F64D01F4FBF26C86344E70851">
    <w:name w:val="7A5BE16F64D01F4FBF26C86344E70851"/>
  </w:style>
  <w:style w:type="paragraph" w:customStyle="1" w:styleId="97B11E10E9A2FB4EAC1201FF25FFCBB9">
    <w:name w:val="97B11E10E9A2FB4EAC1201FF25FFCBB9"/>
  </w:style>
  <w:style w:type="paragraph" w:customStyle="1" w:styleId="347BC380FF320442A868E8721CADC6C6">
    <w:name w:val="347BC380FF320442A868E8721CADC6C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5862718A50495478320CD7CAFE57DCE">
    <w:name w:val="35862718A50495478320CD7CAFE57DCE"/>
  </w:style>
  <w:style w:type="paragraph" w:customStyle="1" w:styleId="RecipientName">
    <w:name w:val="Recipient Name"/>
    <w:basedOn w:val="Normal"/>
    <w:link w:val="RecipientNameChar"/>
    <w:qFormat/>
    <w:pPr>
      <w:jc w:val="right"/>
    </w:pPr>
    <w:rPr>
      <w:rFonts w:eastAsiaTheme="minorHAnsi"/>
      <w:b/>
      <w:noProof/>
      <w:color w:val="538135" w:themeColor="accent6" w:themeShade="BF"/>
      <w:szCs w:val="22"/>
    </w:rPr>
  </w:style>
  <w:style w:type="character" w:customStyle="1" w:styleId="RecipientNameChar">
    <w:name w:val="Recipient Name Char"/>
    <w:basedOn w:val="DefaultParagraphFont"/>
    <w:link w:val="RecipientName"/>
    <w:rPr>
      <w:rFonts w:eastAsiaTheme="minorHAnsi"/>
      <w:b/>
      <w:noProof/>
      <w:color w:val="538135" w:themeColor="accent6" w:themeShade="BF"/>
      <w:szCs w:val="22"/>
    </w:rPr>
  </w:style>
  <w:style w:type="paragraph" w:customStyle="1" w:styleId="2AF2DD1EF1712B44B6C485A68DA180E7">
    <w:name w:val="2AF2DD1EF1712B44B6C485A68DA180E7"/>
  </w:style>
  <w:style w:type="paragraph" w:customStyle="1" w:styleId="3B83E78D97514C46AFCCECCECBB0EDFF">
    <w:name w:val="3B83E78D97514C46AFCCECCECBB0EDFF"/>
  </w:style>
  <w:style w:type="paragraph" w:customStyle="1" w:styleId="E7C4CABB1D3F8E4986818C79B2C44A66">
    <w:name w:val="E7C4CABB1D3F8E4986818C79B2C44A66"/>
  </w:style>
  <w:style w:type="paragraph" w:customStyle="1" w:styleId="1E86EE5D2CAE1F4E93DCC7B9318603DF">
    <w:name w:val="1E86EE5D2CAE1F4E93DCC7B9318603DF"/>
  </w:style>
  <w:style w:type="paragraph" w:customStyle="1" w:styleId="9E936B8BBAA21D49B4A092354BFF4763">
    <w:name w:val="9E936B8BBAA21D49B4A092354BFF4763"/>
  </w:style>
  <w:style w:type="paragraph" w:customStyle="1" w:styleId="B483BE38665E8C45B3C7F9E10B10CC66">
    <w:name w:val="B483BE38665E8C45B3C7F9E10B10CC66"/>
  </w:style>
  <w:style w:type="paragraph" w:customStyle="1" w:styleId="ContentBodyBold">
    <w:name w:val="Content Body Bold"/>
    <w:basedOn w:val="Normal"/>
    <w:link w:val="ContentBodyBoldChar"/>
    <w:qFormat/>
    <w:pPr>
      <w:spacing w:line="360" w:lineRule="auto"/>
    </w:pPr>
    <w:rPr>
      <w:rFonts w:eastAsiaTheme="minorHAnsi"/>
      <w:b/>
      <w:color w:val="000000" w:themeColor="text1"/>
      <w:sz w:val="22"/>
      <w:szCs w:val="22"/>
    </w:rPr>
  </w:style>
  <w:style w:type="character" w:customStyle="1" w:styleId="ContentBodyBoldChar">
    <w:name w:val="Content Body Bold Char"/>
    <w:basedOn w:val="DefaultParagraphFont"/>
    <w:link w:val="ContentBodyBold"/>
    <w:rPr>
      <w:rFonts w:eastAsiaTheme="minorHAnsi"/>
      <w:b/>
      <w:color w:val="000000" w:themeColor="text1"/>
      <w:sz w:val="22"/>
      <w:szCs w:val="22"/>
    </w:rPr>
  </w:style>
  <w:style w:type="paragraph" w:customStyle="1" w:styleId="2E577B3B60E5CB42BDE2607FC6FB92A4">
    <w:name w:val="2E577B3B60E5CB42BDE2607FC6FB92A4"/>
  </w:style>
  <w:style w:type="paragraph" w:customStyle="1" w:styleId="F8FE74AF9990A747A5022B41501A4415">
    <w:name w:val="F8FE74AF9990A747A5022B41501A4415"/>
  </w:style>
  <w:style w:type="paragraph" w:customStyle="1" w:styleId="6A7F8693BAE7DC4EABE9C80AD1ABE189">
    <w:name w:val="6A7F8693BAE7DC4EABE9C80AD1ABE189"/>
  </w:style>
  <w:style w:type="paragraph" w:customStyle="1" w:styleId="EE7ED600AB654D4381D968F4C1F3F17B">
    <w:name w:val="EE7ED600AB654D4381D968F4C1F3F17B"/>
  </w:style>
  <w:style w:type="paragraph" w:customStyle="1" w:styleId="BD2969986EDA494D9659C63BA9919932">
    <w:name w:val="BD2969986EDA494D9659C63BA9919932"/>
  </w:style>
  <w:style w:type="paragraph" w:customStyle="1" w:styleId="B4A45781A0D1BC49849F6F8E562BA5E8">
    <w:name w:val="B4A45781A0D1BC49849F6F8E562BA5E8"/>
  </w:style>
  <w:style w:type="paragraph" w:customStyle="1" w:styleId="F5AB8EBAB30F404BB040E3A574D27E70">
    <w:name w:val="F5AB8EBAB30F404BB040E3A574D27E70"/>
  </w:style>
  <w:style w:type="paragraph" w:customStyle="1" w:styleId="65979958A059924B9E01681297044465">
    <w:name w:val="65979958A059924B9E01681297044465"/>
  </w:style>
  <w:style w:type="paragraph" w:customStyle="1" w:styleId="6AB3DDABBE5CE146AAD710372CD66F7D">
    <w:name w:val="6AB3DDABBE5CE146AAD710372CD66F7D"/>
  </w:style>
  <w:style w:type="paragraph" w:customStyle="1" w:styleId="2476ECE21117044A887B8792365001A9">
    <w:name w:val="2476ECE21117044A887B8792365001A9"/>
  </w:style>
  <w:style w:type="paragraph" w:customStyle="1" w:styleId="YourName2">
    <w:name w:val="Your Name 2"/>
    <w:basedOn w:val="Normal"/>
    <w:link w:val="YourName2Char"/>
    <w:qFormat/>
    <w:pPr>
      <w:spacing w:before="360" w:after="360"/>
    </w:pPr>
    <w:rPr>
      <w:rFonts w:eastAsiaTheme="minorHAnsi"/>
      <w:b/>
      <w:sz w:val="22"/>
      <w:szCs w:val="22"/>
    </w:rPr>
  </w:style>
  <w:style w:type="character" w:customStyle="1" w:styleId="YourName2Char">
    <w:name w:val="Your Name 2 Char"/>
    <w:basedOn w:val="DefaultParagraphFont"/>
    <w:link w:val="YourName2"/>
    <w:rPr>
      <w:rFonts w:eastAsiaTheme="minorHAnsi"/>
      <w:b/>
      <w:sz w:val="22"/>
      <w:szCs w:val="22"/>
    </w:rPr>
  </w:style>
  <w:style w:type="paragraph" w:customStyle="1" w:styleId="C9E5F0FF6ADC024BA328F9BC3A0B5A52">
    <w:name w:val="C9E5F0FF6ADC024BA328F9BC3A0B5A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2009-07-27T09:29:48+00:00</AssetStart>
    <PublishStatusLookup xmlns="4873beb7-5857-4685-be1f-d57550cc96cc">
      <Value>290678</Value>
      <Value>1330372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>english</OriginalSourceMarket>
    <ApprovalStatus xmlns="4873beb7-5857-4685-be1f-d57550cc96cc">InProgress</ApprovalStatus>
    <SourceTitle xmlns="4873beb7-5857-4685-be1f-d57550cc96cc">Cover letter for functional resume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>english</DirectSourceMarket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TP010378274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643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>O14 beta2</UANotes>
    <PrimaryImageGen xmlns="4873beb7-5857-4685-be1f-d57550cc96cc">true</PrimaryImageGen>
    <TPFriendlyName xmlns="4873beb7-5857-4685-be1f-d57550cc96cc">Cover letter for functional resume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146571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3D06D4-9D55-452B-B44C-5744B441D6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A2D7C1-8A3B-40E7-AD75-F6C3E0EB08E5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25FD98DD-F281-4486-ABE1-9EA83272E4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for functional resume.dotx</Template>
  <TotalTime>35</TotalTime>
  <Pages>1</Pages>
  <Words>174</Words>
  <Characters>993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for functional resume</vt:lpstr>
    </vt:vector>
  </TitlesOfParts>
  <Company>webdunia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for functional resume</dc:title>
  <dc:creator>Microsoft Office User</dc:creator>
  <cp:lastModifiedBy>Microsoft Office User</cp:lastModifiedBy>
  <cp:revision>5</cp:revision>
  <dcterms:created xsi:type="dcterms:W3CDTF">2015-12-12T00:58:00Z</dcterms:created>
  <dcterms:modified xsi:type="dcterms:W3CDTF">2015-12-12T18:52:00Z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